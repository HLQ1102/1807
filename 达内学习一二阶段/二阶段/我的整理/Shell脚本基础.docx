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pPr w:leftFromText="182" w:rightFromText="182" w:vertAnchor="page" w:horzAnchor="page" w:tblpX="2523" w:tblpY="271"/>
        <w:tblOverlap w:val="never"/>
        <w:tblW w:w="644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1"/>
      </w:tblGrid>
      <w:tr>
        <w:trPr>
          <w:trHeight w:val="796" w:hRule="atLeast"/>
          <w:jc w:val="center"/>
        </w:trPr>
        <w:tc>
          <w:tcPr>
            <w:tcW w:w="6441" w:type="dxa"/>
            <w:vAlign w:val="center"/>
          </w:tcPr>
          <w:p>
            <w:pPr>
              <w:pStyle w:val="4"/>
              <w:jc w:val="center"/>
              <w:rPr>
                <w:rFonts w:hint="eastAsia"/>
              </w:rPr>
            </w:pPr>
          </w:p>
        </w:tc>
      </w:tr>
    </w:tbl>
    <w:p>
      <w:pPr>
        <w:pStyle w:val="4"/>
      </w:pPr>
    </w:p>
    <w:p>
      <w:pPr>
        <w:pStyle w:val="4"/>
        <w:jc w:val="center"/>
      </w:pPr>
      <w:r>
        <w:t>shell</w:t>
      </w:r>
      <w:bookmarkStart w:id="0" w:name="_GoBack"/>
      <w:bookmarkEnd w:id="0"/>
      <w:r>
        <w:t>基础</w:t>
      </w:r>
    </w:p>
    <w:p>
      <w:p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脚本：可以执行的一个文本文件，可以实现某种功能。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规范shell脚本的一般组成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#！环境声明（以下代码用哪一个程序来解释,默认为/bin/bash）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#注释文本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可执行代码 赋予x权限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重定向输出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&gt;:只收集正确输出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2&gt;:之收集错误输出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&amp;&gt;:正确输出和错误输出都收集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$[]:代表运算 []里面写运算表达式，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运算符：+  -  *  /  %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‘ ’：(单引号)取消所有字符特殊意义</w:t>
      </w: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()里面放入可执行输出的命令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创建设备，并创建密码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黑洞设备：/dev/null</w:t>
      </w:r>
    </w:p>
    <w:p>
      <w:pPr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变量名要求：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变量名不能有空格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变量名只能由字母、数字、下划线组成，严格区分大小写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变量名不能由数字开头，不能使用特殊字，尽量不要用特殊字给变量命名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变量的引用：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$变量名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${变量名}123 以{}界定易混淆的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环境变量：有系统定义完成，并且赋值完成，用户直接使用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USER=永远储存当前登陆的用户名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位置变量：由系统定义完成，并且赋值完成，用户直接使用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作用：在执行脚本时提供命令行的参数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表示：$n,n为序号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    $1,$2,$3...${10}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编写脚本代码：Vim /mnt/xiao.sh</w:t>
      </w:r>
    </w:p>
    <w:p>
      <w:pPr>
        <w:ind w:left="25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修改执行权限：Chmod +x /mnt/xiao.sh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执行脚本：/mnt/xiao.sh /etc/passwd 5  #</w:t>
      </w:r>
      <w:r>
        <w:rPr>
          <w:rFonts w:hint="eastAsia"/>
          <w:b w:val="0"/>
          <w:bCs w:val="0"/>
          <w:sz w:val="21"/>
          <w:szCs w:val="21"/>
          <w:lang w:eastAsia="zh-CN"/>
        </w:rPr>
        <w:t>cat -n ${1} | tail -${2}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预定义变量：有系统定义完成，并且赋值完成，用户直接使用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$#以加载的位置变量的个数，球和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$* 所有位置参数的值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脚本xioa.sh：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${1}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${2}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$#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echo $*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运行脚本：/mnt/xiao.sh 1 2 3 4 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输出：1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2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4</w:t>
      </w:r>
    </w:p>
    <w:p>
      <w:pPr>
        <w:ind w:left="126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  1 2 3 4</w:t>
      </w:r>
    </w:p>
    <w:p>
      <w:pPr>
        <w:ind w:left="420" w:leftChars="0" w:firstLine="420" w:firstLineChars="0"/>
        <w:rPr>
          <w:b w:val="0"/>
          <w:bCs w:val="0"/>
          <w:color w:val="FF0000"/>
          <w:sz w:val="21"/>
          <w:szCs w:val="21"/>
          <w:lang w:eastAsia="zh-CN"/>
        </w:rPr>
      </w:pPr>
      <w:r>
        <w:rPr>
          <w:b w:val="0"/>
          <w:bCs w:val="0"/>
          <w:color w:val="FF0000"/>
          <w:sz w:val="21"/>
          <w:szCs w:val="21"/>
          <w:lang w:eastAsia="zh-CN"/>
        </w:rPr>
        <w:t>$? 程序执行后的状态值，0为执行成功，其他值异常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以上面的xiao.sh为例：echo $?</w:t>
      </w:r>
    </w:p>
    <w:p>
      <w:pPr>
        <w:ind w:left="210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输出：0</w:t>
      </w:r>
    </w:p>
    <w:p>
      <w:p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增加用户体验程度，降低用胡使用难度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read：产生交互，捕捉用户在键盘上的输入，并且赋值给一个变量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-p：‘屏幕提示信息’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read -p ‘屏幕提示信息’ a 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条件表达及机选择判断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条件表达式：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每一部分都要有空格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检查文件状态：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-e：文档存在为真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-d：存在且为目录为真  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 xml:space="preserve">-f：存在且为文件为真  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比较整数大小：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-gt：&gt;     (greater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-ge:&gt;=    (greater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-eq:=      (equal)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-ne:!=     (not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-lt:&lt;       (less than)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-le:&lt;=     (less equal)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-gt b ]  逻辑测试句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字符串比对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==：等于为真0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!=：不等于为真0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[ a == b ]  逻辑测试句</w:t>
      </w:r>
    </w:p>
    <w:p>
      <w:pPr>
        <w:pStyle w:val="4"/>
        <w:rPr>
          <w:lang w:eastAsia="zh-CN"/>
        </w:rPr>
      </w:pPr>
      <w:r>
        <w:rPr>
          <w:lang w:eastAsia="zh-CN"/>
        </w:rPr>
        <w:t>if语句：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单分支：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双分支：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if 条件测试;then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命令序列xx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else</w:t>
      </w:r>
    </w:p>
    <w:p>
      <w:pPr>
        <w:ind w:left="84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命令序列yy</w:t>
      </w:r>
    </w:p>
    <w:p>
      <w:p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fi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例：</w:t>
      </w:r>
      <w:r>
        <w:rPr>
          <w:rFonts w:hint="eastAsia"/>
          <w:b w:val="0"/>
          <w:bCs w:val="0"/>
          <w:sz w:val="21"/>
          <w:szCs w:val="21"/>
          <w:lang w:eastAsia="zh-CN"/>
        </w:rPr>
        <w:t>#!/bin/bash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read -p '请输入IP地址：' a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ping -c 2 $a &gt; /dev/null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b=$?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if [ $b -eq 0 ];then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ping通了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else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 xml:space="preserve">        echo ping不通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</w:t>
      </w:r>
      <w:r>
        <w:rPr>
          <w:rFonts w:hint="eastAsia"/>
          <w:b w:val="0"/>
          <w:bCs w:val="0"/>
          <w:sz w:val="21"/>
          <w:szCs w:val="21"/>
          <w:lang w:eastAsia="zh-CN"/>
        </w:rPr>
        <w:t>i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多分支：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 ]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随机数</w:t>
      </w:r>
    </w:p>
    <w:p>
      <w:pPr>
        <w:numPr>
          <w:ilvl w:val="0"/>
          <w:numId w:val="1"/>
        </w:numPr>
        <w:ind w:left="420" w:leftChars="0" w:firstLine="420" w:firstLineChars="0"/>
        <w:rPr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内部系统变量（$RANDOM） 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$[$RANDOM%10] #10以内的随即数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案例：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redhat，输出为fedora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当运行/root/foo.sh fedora，输出为redhat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9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当没有任何参数或者参数不是 redhat 或者 fedora时，其错误输出产生以下信息： /root/foo.sh redhat|fedora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答：#!/bin/bash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a=fedora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b=redhat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if [ $# -eq 0 ];then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$a ];then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elif [ $1 == $b ];then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echo fedora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echo '/xiao/if01.sh redhat|fedora' &gt;&amp;2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        exit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for语句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循环的列表值，可以不参与循环的命令序列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 变量名 in 列表值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命令序列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done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造数工具：{起始值..结束值}  # {1..50}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b w:val="0"/>
          <w:bCs w:val="0"/>
          <w:sz w:val="21"/>
          <w:szCs w:val="21"/>
          <w:lang w:eastAsia="zh-CN"/>
        </w:rPr>
        <w:t>$():将命令的输出，当作参数参与其他命令的执行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echo 123 &gt;&amp;2 # ‘&gt;&amp;2’ 将前面的‘123’输出作为错误输出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exit 2   # 退出并返回2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while循环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While [条件判断]   # [条件判断]可以是一条命令，运行成功为真，反之为假；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循环执行的语句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done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eastAsia="zh-CN"/>
        </w:rPr>
      </w:pPr>
      <w:r>
        <w:rPr>
          <w:rFonts w:hint="default"/>
          <w:b/>
          <w:bCs/>
          <w:sz w:val="28"/>
          <w:szCs w:val="36"/>
          <w:lang w:eastAsia="zh-CN"/>
        </w:rPr>
        <w:t>expect预期交互</w:t>
      </w:r>
    </w:p>
    <w:p>
      <w:pPr/>
      <w:r>
        <w:rPr>
          <w:rFonts w:hint="default"/>
          <w:lang w:val="en-US" w:eastAsia="zh-CN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Spawn ftp 192.168.4.100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&lt;&lt; EOF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Expect 提示 {send “交互内容”}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EOF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\033[42m 033[0m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3893040">
    <w:nsid w:val="5B6D59B0"/>
    <w:multiLevelType w:val="singleLevel"/>
    <w:tmpl w:val="5B6D59B0"/>
    <w:lvl w:ilvl="0" w:tentative="1">
      <w:start w:val="1"/>
      <w:numFmt w:val="decimal"/>
      <w:suff w:val="nothing"/>
      <w:lvlText w:val="%1."/>
      <w:lvlJc w:val="left"/>
    </w:lvl>
  </w:abstractNum>
  <w:abstractNum w:abstractNumId="1533892844">
    <w:nsid w:val="5B6D58EC"/>
    <w:multiLevelType w:val="singleLevel"/>
    <w:tmpl w:val="5B6D58E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3892844"/>
  </w:num>
  <w:num w:numId="2">
    <w:abstractNumId w:val="1533893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CAE7E"/>
    <w:rsid w:val="1F8DE39A"/>
    <w:rsid w:val="2FF7E762"/>
    <w:rsid w:val="3B4B2D1B"/>
    <w:rsid w:val="3DC1B806"/>
    <w:rsid w:val="3DFE8E3A"/>
    <w:rsid w:val="52EC5959"/>
    <w:rsid w:val="54754341"/>
    <w:rsid w:val="5FBD98FC"/>
    <w:rsid w:val="5FCFC364"/>
    <w:rsid w:val="5FECA926"/>
    <w:rsid w:val="63FE0F50"/>
    <w:rsid w:val="6757DC4B"/>
    <w:rsid w:val="67F45F7B"/>
    <w:rsid w:val="6FDB3534"/>
    <w:rsid w:val="77DFD20B"/>
    <w:rsid w:val="7D9F50E0"/>
    <w:rsid w:val="7DF63199"/>
    <w:rsid w:val="7EDAD79A"/>
    <w:rsid w:val="7EE91D4A"/>
    <w:rsid w:val="7F8BF35A"/>
    <w:rsid w:val="9FFF978D"/>
    <w:rsid w:val="BFEF7CE7"/>
    <w:rsid w:val="C3FD932A"/>
    <w:rsid w:val="DFBDE6A6"/>
    <w:rsid w:val="DFFEFA40"/>
    <w:rsid w:val="EED7F030"/>
    <w:rsid w:val="EEF6A589"/>
    <w:rsid w:val="EFF712D1"/>
    <w:rsid w:val="FAF9F452"/>
    <w:rsid w:val="FBFA6068"/>
    <w:rsid w:val="FE5DF42F"/>
    <w:rsid w:val="FFDD1837"/>
    <w:rsid w:val="FFEF47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2018-08-12T23:49:00Z</dcterms:created>
  <dc:creator>root</dc:creator>
  <cp:lastModifiedBy>root</cp:lastModifiedBy>
  <dcterms:modified xsi:type="dcterms:W3CDTF">2018-09-26T21:47:29Z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